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15093600"/>
        <w:docPartObj>
          <w:docPartGallery w:val="Cover Pages"/>
          <w:docPartUnique/>
        </w:docPartObj>
      </w:sdtPr>
      <w:sdtContent>
        <w:p w:rsidR="00227445" w:rsidRDefault="00227445" w:rsidP="00D81C7E">
          <w:pPr>
            <w:jc w:val="center"/>
          </w:pPr>
          <w:r>
            <w:t>Министерство науки и высшего образования</w:t>
          </w:r>
        </w:p>
        <w:p w:rsidR="00227445" w:rsidRDefault="00227445" w:rsidP="00D81C7E">
          <w:pPr>
            <w:jc w:val="center"/>
          </w:pPr>
          <w:r>
            <w:t>Российской Федерации</w:t>
          </w:r>
        </w:p>
        <w:p w:rsidR="00227445" w:rsidRDefault="00227445" w:rsidP="00D81C7E">
          <w:pPr>
            <w:jc w:val="center"/>
          </w:pPr>
          <w:r>
            <w:t>Федеральное государственное бюджетное</w:t>
          </w:r>
        </w:p>
        <w:p w:rsidR="00227445" w:rsidRDefault="00227445" w:rsidP="00D81C7E">
          <w:pPr>
            <w:jc w:val="center"/>
          </w:pPr>
          <w:r>
            <w:t>образовательное</w:t>
          </w:r>
        </w:p>
        <w:p w:rsidR="00227445" w:rsidRDefault="00227445" w:rsidP="00D81C7E">
          <w:pPr>
            <w:jc w:val="center"/>
          </w:pPr>
          <w:r>
            <w:t>учреждение высшего образования</w:t>
          </w:r>
        </w:p>
        <w:p w:rsidR="00227445" w:rsidRDefault="00227445" w:rsidP="00D81C7E">
          <w:pPr>
            <w:jc w:val="center"/>
          </w:pPr>
          <w:r>
            <w:t>«Владимирский государственный</w:t>
          </w:r>
        </w:p>
        <w:p w:rsidR="00227445" w:rsidRDefault="00227445" w:rsidP="00D81C7E">
          <w:pPr>
            <w:jc w:val="center"/>
          </w:pPr>
          <w:r>
            <w:t>университет</w:t>
          </w:r>
        </w:p>
        <w:p w:rsidR="00227445" w:rsidRDefault="00227445" w:rsidP="00D81C7E">
          <w:pPr>
            <w:jc w:val="center"/>
          </w:pPr>
          <w:r>
            <w:t>имени Александра Григорьевича и Николая</w:t>
          </w:r>
        </w:p>
        <w:p w:rsidR="00227445" w:rsidRDefault="00227445" w:rsidP="00D81C7E">
          <w:pPr>
            <w:jc w:val="center"/>
          </w:pPr>
          <w:r>
            <w:t>Григорьевича Столетовых»</w:t>
          </w:r>
        </w:p>
        <w:p w:rsidR="00227445" w:rsidRDefault="00227445" w:rsidP="00D81C7E">
          <w:pPr>
            <w:jc w:val="center"/>
          </w:pPr>
          <w:r>
            <w:t>(ВлГУ)</w:t>
          </w:r>
        </w:p>
        <w:p w:rsidR="00227445" w:rsidRDefault="00227445" w:rsidP="00D81C7E">
          <w:pPr>
            <w:jc w:val="center"/>
          </w:pPr>
          <w:r>
            <w:t>Кафедра информационных систем</w:t>
          </w:r>
        </w:p>
        <w:p w:rsidR="00227445" w:rsidRDefault="00227445" w:rsidP="00D81C7E">
          <w:pPr>
            <w:jc w:val="center"/>
          </w:pPr>
          <w:r>
            <w:t>и программной инженерии</w:t>
          </w:r>
        </w:p>
        <w:p w:rsidR="00227445" w:rsidRDefault="00227445" w:rsidP="00D81C7E">
          <w:pPr>
            <w:jc w:val="center"/>
          </w:pPr>
        </w:p>
        <w:p w:rsidR="00227445" w:rsidRDefault="00227445" w:rsidP="00D81C7E">
          <w:pPr>
            <w:jc w:val="center"/>
          </w:pPr>
        </w:p>
        <w:p w:rsidR="00227445" w:rsidRDefault="00227445" w:rsidP="00D81C7E">
          <w:pPr>
            <w:jc w:val="center"/>
          </w:pPr>
        </w:p>
        <w:p w:rsidR="00227445" w:rsidRPr="00227445" w:rsidRDefault="00227445" w:rsidP="00D81C7E">
          <w:pPr>
            <w:jc w:val="center"/>
          </w:pPr>
          <w:r>
            <w:t>Отчёт по лабораторной работе №4</w:t>
          </w:r>
        </w:p>
        <w:p w:rsidR="00227445" w:rsidRDefault="00227445" w:rsidP="00D81C7E">
          <w:pPr>
            <w:jc w:val="center"/>
          </w:pPr>
          <w:r>
            <w:t xml:space="preserve">Тема: </w:t>
          </w:r>
          <w:r w:rsidR="00DF26E7">
            <w:t xml:space="preserve">«Основы создания </w:t>
          </w:r>
          <w:r w:rsidR="00DF26E7">
            <w:rPr>
              <w:lang w:val="en-US"/>
            </w:rPr>
            <w:t>Windows</w:t>
          </w:r>
          <w:r w:rsidR="00DF26E7" w:rsidRPr="00DF26E7">
            <w:t>-</w:t>
          </w:r>
          <w:r w:rsidR="00DF26E7">
            <w:t xml:space="preserve">приложений для платформы </w:t>
          </w:r>
          <w:r w:rsidR="00DF26E7" w:rsidRPr="00DF26E7">
            <w:t>.</w:t>
          </w:r>
          <w:r w:rsidR="00DF26E7">
            <w:rPr>
              <w:lang w:val="en-US"/>
            </w:rPr>
            <w:t>Net</w:t>
          </w:r>
          <w:r w:rsidR="00DF26E7">
            <w:t>»</w:t>
          </w:r>
        </w:p>
        <w:p w:rsidR="00CE166D" w:rsidRPr="00DF26E7" w:rsidRDefault="00CE166D" w:rsidP="00D81C7E">
          <w:pPr>
            <w:jc w:val="center"/>
          </w:pPr>
          <w:r>
            <w:t>Вариант №7</w:t>
          </w:r>
        </w:p>
        <w:p w:rsidR="00227445" w:rsidRPr="00D423A8" w:rsidRDefault="00227445" w:rsidP="00D81C7E">
          <w:pPr>
            <w:jc w:val="center"/>
          </w:pPr>
        </w:p>
        <w:p w:rsidR="00227445" w:rsidRDefault="00227445" w:rsidP="00D81C7E">
          <w:pPr>
            <w:jc w:val="right"/>
          </w:pPr>
          <w:r>
            <w:t>Выполнил</w:t>
          </w:r>
        </w:p>
        <w:p w:rsidR="00227445" w:rsidRDefault="00227445" w:rsidP="00D81C7E">
          <w:pPr>
            <w:jc w:val="right"/>
          </w:pPr>
          <w:r>
            <w:t xml:space="preserve">студент </w:t>
          </w:r>
          <w:r w:rsidR="00DF26E7">
            <w:t>ИСТ-120</w:t>
          </w:r>
        </w:p>
        <w:p w:rsidR="00227445" w:rsidRDefault="00DF26E7" w:rsidP="00D81C7E">
          <w:pPr>
            <w:jc w:val="right"/>
          </w:pPr>
          <w:r>
            <w:t>Голубев Д. О.</w:t>
          </w:r>
        </w:p>
        <w:p w:rsidR="00227445" w:rsidRDefault="00227445" w:rsidP="00D81C7E">
          <w:pPr>
            <w:jc w:val="right"/>
          </w:pPr>
          <w:r>
            <w:t>Проверил</w:t>
          </w:r>
        </w:p>
        <w:p w:rsidR="00227445" w:rsidRDefault="00DF26E7" w:rsidP="00D81C7E">
          <w:pPr>
            <w:jc w:val="right"/>
          </w:pPr>
          <w:r>
            <w:t>Ассистент кафедры ИСПИ</w:t>
          </w:r>
        </w:p>
        <w:p w:rsidR="00227445" w:rsidRDefault="00DF26E7" w:rsidP="00D81C7E">
          <w:pPr>
            <w:jc w:val="right"/>
          </w:pPr>
          <w:r>
            <w:t>Данилов В. В.</w:t>
          </w:r>
        </w:p>
        <w:p w:rsidR="00227445" w:rsidRDefault="00227445" w:rsidP="00D81C7E">
          <w:pPr>
            <w:jc w:val="right"/>
          </w:pPr>
        </w:p>
        <w:p w:rsidR="00227445" w:rsidRDefault="00227445" w:rsidP="00D81C7E">
          <w:pPr>
            <w:jc w:val="right"/>
          </w:pPr>
        </w:p>
        <w:p w:rsidR="00227445" w:rsidRDefault="00227445" w:rsidP="00D81C7E">
          <w:pPr>
            <w:jc w:val="right"/>
          </w:pPr>
        </w:p>
        <w:p w:rsidR="00227445" w:rsidRDefault="00227445" w:rsidP="00CE166D">
          <w:pPr>
            <w:ind w:firstLine="0"/>
          </w:pPr>
        </w:p>
        <w:p w:rsidR="00227445" w:rsidRDefault="00DF26E7" w:rsidP="00D81C7E">
          <w:pPr>
            <w:jc w:val="center"/>
          </w:pPr>
          <w:r>
            <w:t>Владимир 2021</w:t>
          </w:r>
        </w:p>
        <w:p w:rsidR="00DF26E7" w:rsidRDefault="00227445">
          <w:pPr>
            <w:spacing w:after="160" w:line="259" w:lineRule="auto"/>
            <w:ind w:firstLine="0"/>
            <w:jc w:val="left"/>
            <w:rPr>
              <w:caps/>
            </w:rPr>
          </w:pPr>
          <w:r>
            <w:br w:type="page"/>
          </w:r>
          <w:r w:rsidR="00DF26E7">
            <w:rPr>
              <w:caps/>
            </w:rPr>
            <w:lastRenderedPageBreak/>
            <w:t>Цель работы</w:t>
          </w:r>
        </w:p>
        <w:p w:rsidR="00DF26E7" w:rsidRDefault="00DF26E7" w:rsidP="00DF26E7">
          <w:pPr>
            <w:spacing w:after="160" w:line="259" w:lineRule="auto"/>
            <w:ind w:firstLine="708"/>
            <w:jc w:val="left"/>
          </w:pPr>
          <w:r>
            <w:t xml:space="preserve">Изучить основные концепции и особенности построения </w:t>
          </w:r>
          <w:proofErr w:type="spellStart"/>
          <w:r>
            <w:t>Windows</w:t>
          </w:r>
          <w:proofErr w:type="spellEnd"/>
          <w:r>
            <w:t xml:space="preserve">-приложений для платформы </w:t>
          </w:r>
          <w:proofErr w:type="spellStart"/>
          <w:r>
            <w:t>Microsoft</w:t>
          </w:r>
          <w:proofErr w:type="spellEnd"/>
          <w:r>
            <w:t xml:space="preserve"> .NET</w:t>
          </w:r>
          <w:r w:rsidR="00025F7F">
            <w:t>.</w:t>
          </w:r>
          <w:bookmarkStart w:id="0" w:name="_GoBack"/>
          <w:bookmarkEnd w:id="0"/>
        </w:p>
        <w:p w:rsidR="00CE166D" w:rsidRDefault="00DF26E7" w:rsidP="00CE166D">
          <w:pPr>
            <w:pStyle w:val="ab"/>
          </w:pPr>
          <w:r>
            <w:lastRenderedPageBreak/>
            <w:t>Выполнение работы</w:t>
          </w:r>
        </w:p>
        <w:p w:rsidR="00CE166D" w:rsidRDefault="00CE166D" w:rsidP="00CE166D">
          <w:pPr>
            <w:pStyle w:val="ae"/>
          </w:pPr>
          <w:r>
            <w:fldChar w:fldCharType="begin"/>
          </w:r>
          <w:r>
            <w:instrText xml:space="preserve"> seq ch \n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fldChar w:fldCharType="begin"/>
          </w:r>
          <w:r>
            <w:instrText xml:space="preserve"> seq subch \r 0 \h </w:instrText>
          </w:r>
          <w:r>
            <w:fldChar w:fldCharType="end"/>
          </w:r>
          <w:r>
            <w:fldChar w:fldCharType="begin"/>
          </w:r>
          <w:r>
            <w:instrText xml:space="preserve"> seq eq \r 0 \h </w:instrText>
          </w:r>
          <w:r>
            <w:fldChar w:fldCharType="end"/>
          </w:r>
          <w:r>
            <w:fldChar w:fldCharType="begin"/>
          </w:r>
          <w:r>
            <w:instrText xml:space="preserve"> seq tbl \r 0 \h </w:instrText>
          </w:r>
          <w:r>
            <w:fldChar w:fldCharType="end"/>
          </w:r>
          <w:r>
            <w:fldChar w:fldCharType="begin"/>
          </w:r>
          <w:r>
            <w:instrText xml:space="preserve"> seq fig \r 0 \h </w:instrText>
          </w:r>
          <w:r>
            <w:fldChar w:fldCharType="end"/>
          </w:r>
          <w:r>
            <w:t xml:space="preserve"> Исходный код</w:t>
          </w:r>
        </w:p>
        <w:p w:rsidR="00CA657A" w:rsidRDefault="00246B6F" w:rsidP="000C0BB3">
          <w:pPr>
            <w:autoSpaceDE w:val="0"/>
            <w:autoSpaceDN w:val="0"/>
            <w:adjustRightInd w:val="0"/>
            <w:spacing w:line="240" w:lineRule="auto"/>
            <w:ind w:firstLine="0"/>
            <w:jc w:val="left"/>
          </w:pPr>
          <w:r w:rsidRPr="00246B6F">
            <w:drawing>
              <wp:inline distT="0" distB="0" distL="0" distR="0" wp14:anchorId="40FC043F" wp14:editId="0B6E74FC">
                <wp:extent cx="3953427" cy="905001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3427" cy="905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46B6F">
            <w:drawing>
              <wp:inline distT="0" distB="0" distL="0" distR="0" wp14:anchorId="6B8CE1BD" wp14:editId="07D5E378">
                <wp:extent cx="4505954" cy="981212"/>
                <wp:effectExtent l="0" t="0" r="9525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5954" cy="981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46B6F">
            <w:drawing>
              <wp:inline distT="0" distB="0" distL="0" distR="0" wp14:anchorId="6F7C64B7" wp14:editId="3E6593C9">
                <wp:extent cx="4944165" cy="5249008"/>
                <wp:effectExtent l="0" t="0" r="8890" b="889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4165" cy="5249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2C0B6A" w:rsidRDefault="002C0B6A">
      <w:pPr>
        <w:spacing w:after="160" w:line="259" w:lineRule="auto"/>
        <w:ind w:firstLine="0"/>
        <w:jc w:val="left"/>
      </w:pPr>
      <w:r>
        <w:br w:type="page"/>
      </w:r>
    </w:p>
    <w:p w:rsidR="002C0B6A" w:rsidRDefault="002C0B6A" w:rsidP="002C0B6A">
      <w:pPr>
        <w:pStyle w:val="ae"/>
      </w:pPr>
      <w:r>
        <w:lastRenderedPageBreak/>
        <w:t>2</w:t>
      </w:r>
      <w:r>
        <w:fldChar w:fldCharType="begin"/>
      </w:r>
      <w:r>
        <w:instrText xml:space="preserve"> seq subch \r 0 \h </w:instrText>
      </w:r>
      <w:r>
        <w:fldChar w:fldCharType="end"/>
      </w:r>
      <w:r>
        <w:fldChar w:fldCharType="begin"/>
      </w:r>
      <w:r>
        <w:instrText xml:space="preserve"> seq eq \r 0 \h </w:instrText>
      </w:r>
      <w:r>
        <w:fldChar w:fldCharType="end"/>
      </w:r>
      <w:r>
        <w:fldChar w:fldCharType="begin"/>
      </w:r>
      <w:r>
        <w:instrText xml:space="preserve"> seq tbl \r 0 \h </w:instrText>
      </w:r>
      <w:r>
        <w:fldChar w:fldCharType="end"/>
      </w:r>
      <w:r>
        <w:fldChar w:fldCharType="begin"/>
      </w:r>
      <w:r>
        <w:instrText xml:space="preserve"> seq fig \r 0 \h </w:instrText>
      </w:r>
      <w:r>
        <w:fldChar w:fldCharType="end"/>
      </w:r>
      <w:r>
        <w:t xml:space="preserve"> </w:t>
      </w:r>
      <w:r>
        <w:t>Результат работы</w:t>
      </w:r>
    </w:p>
    <w:p w:rsidR="002C0B6A" w:rsidRDefault="002C0B6A" w:rsidP="000C0BB3">
      <w:pPr>
        <w:autoSpaceDE w:val="0"/>
        <w:autoSpaceDN w:val="0"/>
        <w:adjustRightInd w:val="0"/>
        <w:spacing w:line="240" w:lineRule="auto"/>
        <w:ind w:firstLine="0"/>
        <w:jc w:val="left"/>
      </w:pPr>
      <w:r w:rsidRPr="002C0B6A">
        <w:drawing>
          <wp:inline distT="0" distB="0" distL="0" distR="0" wp14:anchorId="507FCE55" wp14:editId="2C77C481">
            <wp:extent cx="5940425" cy="35731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DF8" w:rsidRPr="00F96DF8">
        <w:drawing>
          <wp:inline distT="0" distB="0" distL="0" distR="0" wp14:anchorId="4BF42460" wp14:editId="0BC3CECF">
            <wp:extent cx="5940425" cy="35617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DF8" w:rsidRPr="00F96DF8">
        <w:lastRenderedPageBreak/>
        <w:drawing>
          <wp:inline distT="0" distB="0" distL="0" distR="0" wp14:anchorId="569609FE" wp14:editId="2836E6B5">
            <wp:extent cx="5940425" cy="35617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DF8" w:rsidRPr="00F96DF8">
        <w:drawing>
          <wp:inline distT="0" distB="0" distL="0" distR="0" wp14:anchorId="58C0B5CA" wp14:editId="75738A47">
            <wp:extent cx="5940425" cy="35731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DF8" w:rsidRPr="00F96DF8">
        <w:lastRenderedPageBreak/>
        <w:drawing>
          <wp:inline distT="0" distB="0" distL="0" distR="0" wp14:anchorId="0DC2FC9A" wp14:editId="41E34A71">
            <wp:extent cx="5940425" cy="35617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DF8" w:rsidRPr="00F96DF8">
        <w:drawing>
          <wp:inline distT="0" distB="0" distL="0" distR="0" wp14:anchorId="5E9D8176" wp14:editId="7368E443">
            <wp:extent cx="5940425" cy="35750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E0" w:rsidRDefault="00E308E0" w:rsidP="000C0BB3">
      <w:pPr>
        <w:autoSpaceDE w:val="0"/>
        <w:autoSpaceDN w:val="0"/>
        <w:adjustRightInd w:val="0"/>
        <w:spacing w:line="240" w:lineRule="auto"/>
        <w:ind w:firstLine="0"/>
        <w:jc w:val="left"/>
      </w:pPr>
    </w:p>
    <w:p w:rsidR="00E308E0" w:rsidRDefault="00E308E0">
      <w:pPr>
        <w:spacing w:after="160" w:line="259" w:lineRule="auto"/>
        <w:ind w:firstLine="0"/>
        <w:jc w:val="left"/>
        <w:rPr>
          <w:caps/>
        </w:rPr>
      </w:pPr>
      <w:r>
        <w:rPr>
          <w:caps/>
        </w:rPr>
        <w:br w:type="page"/>
      </w:r>
    </w:p>
    <w:p w:rsidR="00E308E0" w:rsidRDefault="00E308E0" w:rsidP="00E308E0">
      <w:pPr>
        <w:spacing w:after="160" w:line="259" w:lineRule="auto"/>
        <w:ind w:firstLine="0"/>
        <w:jc w:val="left"/>
        <w:rPr>
          <w:caps/>
        </w:rPr>
      </w:pPr>
      <w:r w:rsidRPr="00E308E0">
        <w:rPr>
          <w:caps/>
        </w:rPr>
        <w:lastRenderedPageBreak/>
        <w:t>Вывод</w:t>
      </w:r>
    </w:p>
    <w:p w:rsidR="00E308E0" w:rsidRDefault="00E308E0" w:rsidP="00E308E0">
      <w:pPr>
        <w:spacing w:after="160" w:line="259" w:lineRule="auto"/>
        <w:ind w:firstLine="708"/>
        <w:jc w:val="left"/>
      </w:pPr>
      <w:r>
        <w:t xml:space="preserve">В ходе выполнения работы были изучены </w:t>
      </w:r>
      <w:r>
        <w:t xml:space="preserve">основные концепции и особенности построения </w:t>
      </w:r>
      <w:proofErr w:type="spellStart"/>
      <w:r>
        <w:t>Windows</w:t>
      </w:r>
      <w:proofErr w:type="spellEnd"/>
      <w:r>
        <w:t xml:space="preserve">-приложений для платформы </w:t>
      </w:r>
      <w:proofErr w:type="spellStart"/>
      <w:r>
        <w:t>Microsoft</w:t>
      </w:r>
      <w:proofErr w:type="spellEnd"/>
      <w:r>
        <w:t xml:space="preserve"> .NET</w:t>
      </w:r>
      <w:r w:rsidR="007E4060">
        <w:t>.</w:t>
      </w:r>
    </w:p>
    <w:p w:rsidR="00E308E0" w:rsidRPr="00E308E0" w:rsidRDefault="00E308E0" w:rsidP="00E308E0">
      <w:pPr>
        <w:spacing w:after="160" w:line="259" w:lineRule="auto"/>
        <w:ind w:firstLine="0"/>
        <w:jc w:val="left"/>
        <w:rPr>
          <w:caps/>
        </w:rPr>
      </w:pPr>
    </w:p>
    <w:sectPr w:rsidR="00E308E0" w:rsidRPr="00E308E0" w:rsidSect="00227445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9AD" w:rsidRDefault="009259AD" w:rsidP="00AB4703">
      <w:pPr>
        <w:spacing w:line="240" w:lineRule="auto"/>
      </w:pPr>
      <w:r>
        <w:separator/>
      </w:r>
    </w:p>
  </w:endnote>
  <w:endnote w:type="continuationSeparator" w:id="0">
    <w:p w:rsidR="009259AD" w:rsidRDefault="009259AD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4266411"/>
      <w:docPartObj>
        <w:docPartGallery w:val="Page Numbers (Bottom of Page)"/>
        <w:docPartUnique/>
      </w:docPartObj>
    </w:sdtPr>
    <w:sdtContent>
      <w:p w:rsidR="004C788F" w:rsidRDefault="004C788F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5F7F">
          <w:rPr>
            <w:noProof/>
          </w:rPr>
          <w:t>1</w:t>
        </w:r>
        <w:r>
          <w:fldChar w:fldCharType="end"/>
        </w:r>
      </w:p>
    </w:sdtContent>
  </w:sdt>
  <w:p w:rsidR="004C788F" w:rsidRDefault="004C788F">
    <w:pPr>
      <w:pStyle w:val="af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9AD" w:rsidRDefault="009259AD" w:rsidP="00AB4703">
      <w:pPr>
        <w:spacing w:line="240" w:lineRule="auto"/>
      </w:pPr>
      <w:r>
        <w:separator/>
      </w:r>
    </w:p>
  </w:footnote>
  <w:footnote w:type="continuationSeparator" w:id="0">
    <w:p w:rsidR="009259AD" w:rsidRDefault="009259AD" w:rsidP="00AB4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CA8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A90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66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14C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9C7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44E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85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2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825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2A63"/>
    <w:multiLevelType w:val="hybridMultilevel"/>
    <w:tmpl w:val="85385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EF42DC"/>
    <w:multiLevelType w:val="hybridMultilevel"/>
    <w:tmpl w:val="57B2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59A21DA"/>
    <w:multiLevelType w:val="hybridMultilevel"/>
    <w:tmpl w:val="D4FA2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F0D1724"/>
    <w:multiLevelType w:val="hybridMultilevel"/>
    <w:tmpl w:val="E0888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0CD2965"/>
    <w:multiLevelType w:val="multilevel"/>
    <w:tmpl w:val="3EBE480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5" w15:restartNumberingAfterBreak="0">
    <w:nsid w:val="1AA9012F"/>
    <w:multiLevelType w:val="hybridMultilevel"/>
    <w:tmpl w:val="9094F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D0A3CEB"/>
    <w:multiLevelType w:val="hybridMultilevel"/>
    <w:tmpl w:val="98E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E375AA5"/>
    <w:multiLevelType w:val="hybridMultilevel"/>
    <w:tmpl w:val="8CF87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03E3500"/>
    <w:multiLevelType w:val="hybridMultilevel"/>
    <w:tmpl w:val="D8A0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4162928"/>
    <w:multiLevelType w:val="hybridMultilevel"/>
    <w:tmpl w:val="22CAF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45A18A5"/>
    <w:multiLevelType w:val="hybridMultilevel"/>
    <w:tmpl w:val="A52C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BC3134"/>
    <w:multiLevelType w:val="hybridMultilevel"/>
    <w:tmpl w:val="AE8CA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A22957"/>
    <w:multiLevelType w:val="hybridMultilevel"/>
    <w:tmpl w:val="75967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7D6CA1"/>
    <w:multiLevelType w:val="hybridMultilevel"/>
    <w:tmpl w:val="6A2ED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5513A7"/>
    <w:multiLevelType w:val="hybridMultilevel"/>
    <w:tmpl w:val="2B1C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461DE8"/>
    <w:multiLevelType w:val="hybridMultilevel"/>
    <w:tmpl w:val="2408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FD746B"/>
    <w:multiLevelType w:val="hybridMultilevel"/>
    <w:tmpl w:val="11EAB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22400C"/>
    <w:multiLevelType w:val="multilevel"/>
    <w:tmpl w:val="8AE87E9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ECE01C6"/>
    <w:multiLevelType w:val="hybridMultilevel"/>
    <w:tmpl w:val="1AFA5122"/>
    <w:lvl w:ilvl="0" w:tplc="679E8BEA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7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28"/>
  </w:num>
  <w:num w:numId="15">
    <w:abstractNumId w:val="17"/>
  </w:num>
  <w:num w:numId="16">
    <w:abstractNumId w:val="19"/>
  </w:num>
  <w:num w:numId="17">
    <w:abstractNumId w:val="24"/>
  </w:num>
  <w:num w:numId="18">
    <w:abstractNumId w:val="12"/>
  </w:num>
  <w:num w:numId="19">
    <w:abstractNumId w:val="18"/>
  </w:num>
  <w:num w:numId="20">
    <w:abstractNumId w:val="25"/>
  </w:num>
  <w:num w:numId="21">
    <w:abstractNumId w:val="20"/>
  </w:num>
  <w:num w:numId="22">
    <w:abstractNumId w:val="21"/>
  </w:num>
  <w:num w:numId="23">
    <w:abstractNumId w:val="15"/>
  </w:num>
  <w:num w:numId="24">
    <w:abstractNumId w:val="11"/>
  </w:num>
  <w:num w:numId="25">
    <w:abstractNumId w:val="16"/>
  </w:num>
  <w:num w:numId="26">
    <w:abstractNumId w:val="10"/>
  </w:num>
  <w:num w:numId="27">
    <w:abstractNumId w:val="23"/>
  </w:num>
  <w:num w:numId="28">
    <w:abstractNumId w:val="13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45"/>
    <w:rsid w:val="0000522A"/>
    <w:rsid w:val="00020774"/>
    <w:rsid w:val="00025F7F"/>
    <w:rsid w:val="000362C5"/>
    <w:rsid w:val="00037E21"/>
    <w:rsid w:val="00041184"/>
    <w:rsid w:val="00050729"/>
    <w:rsid w:val="0006110F"/>
    <w:rsid w:val="00071F3A"/>
    <w:rsid w:val="00080222"/>
    <w:rsid w:val="000815F7"/>
    <w:rsid w:val="00095709"/>
    <w:rsid w:val="000A6F50"/>
    <w:rsid w:val="000B1B5A"/>
    <w:rsid w:val="000C0BB3"/>
    <w:rsid w:val="000C4FD9"/>
    <w:rsid w:val="000C51B7"/>
    <w:rsid w:val="000D6FEE"/>
    <w:rsid w:val="000E09D3"/>
    <w:rsid w:val="000F0B87"/>
    <w:rsid w:val="000F5D43"/>
    <w:rsid w:val="000F64CF"/>
    <w:rsid w:val="00101D85"/>
    <w:rsid w:val="00106000"/>
    <w:rsid w:val="00110E33"/>
    <w:rsid w:val="00114C73"/>
    <w:rsid w:val="0012556B"/>
    <w:rsid w:val="001267CE"/>
    <w:rsid w:val="00130D10"/>
    <w:rsid w:val="00162F8B"/>
    <w:rsid w:val="00180383"/>
    <w:rsid w:val="00195D6A"/>
    <w:rsid w:val="001B03F7"/>
    <w:rsid w:val="001B7E53"/>
    <w:rsid w:val="001D1A2E"/>
    <w:rsid w:val="001D1BE8"/>
    <w:rsid w:val="001D2801"/>
    <w:rsid w:val="001D45DC"/>
    <w:rsid w:val="001F2E76"/>
    <w:rsid w:val="00204507"/>
    <w:rsid w:val="002159EA"/>
    <w:rsid w:val="00226E92"/>
    <w:rsid w:val="00227445"/>
    <w:rsid w:val="00235EBC"/>
    <w:rsid w:val="00236AB1"/>
    <w:rsid w:val="00246B6F"/>
    <w:rsid w:val="00247B1B"/>
    <w:rsid w:val="00256F05"/>
    <w:rsid w:val="00265CD7"/>
    <w:rsid w:val="00270BDE"/>
    <w:rsid w:val="0027786B"/>
    <w:rsid w:val="0028271B"/>
    <w:rsid w:val="00283448"/>
    <w:rsid w:val="00284B3C"/>
    <w:rsid w:val="00290E49"/>
    <w:rsid w:val="00291E01"/>
    <w:rsid w:val="002A4929"/>
    <w:rsid w:val="002A6AF1"/>
    <w:rsid w:val="002B4611"/>
    <w:rsid w:val="002C02B2"/>
    <w:rsid w:val="002C0B6A"/>
    <w:rsid w:val="002C2049"/>
    <w:rsid w:val="002C43EC"/>
    <w:rsid w:val="002D7A4C"/>
    <w:rsid w:val="002F5FA6"/>
    <w:rsid w:val="002F7361"/>
    <w:rsid w:val="00306D63"/>
    <w:rsid w:val="003078BE"/>
    <w:rsid w:val="00321506"/>
    <w:rsid w:val="003227E2"/>
    <w:rsid w:val="0034767C"/>
    <w:rsid w:val="00347BEA"/>
    <w:rsid w:val="0035019D"/>
    <w:rsid w:val="0037568A"/>
    <w:rsid w:val="00376B00"/>
    <w:rsid w:val="0038566E"/>
    <w:rsid w:val="00386E94"/>
    <w:rsid w:val="003876BC"/>
    <w:rsid w:val="003909DA"/>
    <w:rsid w:val="00390E6E"/>
    <w:rsid w:val="00393BBE"/>
    <w:rsid w:val="00396D32"/>
    <w:rsid w:val="00397B4C"/>
    <w:rsid w:val="003A5D41"/>
    <w:rsid w:val="003A635A"/>
    <w:rsid w:val="003B233E"/>
    <w:rsid w:val="003B4AAA"/>
    <w:rsid w:val="003B7EBF"/>
    <w:rsid w:val="003C0A3C"/>
    <w:rsid w:val="003E3BC6"/>
    <w:rsid w:val="003F13FA"/>
    <w:rsid w:val="003F15F9"/>
    <w:rsid w:val="003F19C5"/>
    <w:rsid w:val="003F4ACE"/>
    <w:rsid w:val="00402398"/>
    <w:rsid w:val="00405CD8"/>
    <w:rsid w:val="004152E4"/>
    <w:rsid w:val="00415AAF"/>
    <w:rsid w:val="00425C23"/>
    <w:rsid w:val="00434872"/>
    <w:rsid w:val="00445770"/>
    <w:rsid w:val="00446537"/>
    <w:rsid w:val="0045125F"/>
    <w:rsid w:val="00456357"/>
    <w:rsid w:val="00456518"/>
    <w:rsid w:val="00462B2B"/>
    <w:rsid w:val="0046363F"/>
    <w:rsid w:val="004706E7"/>
    <w:rsid w:val="00471FFF"/>
    <w:rsid w:val="00472844"/>
    <w:rsid w:val="0047482F"/>
    <w:rsid w:val="00475411"/>
    <w:rsid w:val="004755BB"/>
    <w:rsid w:val="00483861"/>
    <w:rsid w:val="0048448D"/>
    <w:rsid w:val="00487167"/>
    <w:rsid w:val="00491C14"/>
    <w:rsid w:val="00492776"/>
    <w:rsid w:val="00495DBC"/>
    <w:rsid w:val="00496CEF"/>
    <w:rsid w:val="004B512C"/>
    <w:rsid w:val="004C15C0"/>
    <w:rsid w:val="004C3127"/>
    <w:rsid w:val="004C63B9"/>
    <w:rsid w:val="004C788F"/>
    <w:rsid w:val="004D27F5"/>
    <w:rsid w:val="004D4A96"/>
    <w:rsid w:val="004F01F4"/>
    <w:rsid w:val="004F0BE9"/>
    <w:rsid w:val="005016FA"/>
    <w:rsid w:val="00521662"/>
    <w:rsid w:val="0053536A"/>
    <w:rsid w:val="00540E92"/>
    <w:rsid w:val="00557B09"/>
    <w:rsid w:val="00560936"/>
    <w:rsid w:val="00561FA4"/>
    <w:rsid w:val="00564FD5"/>
    <w:rsid w:val="0059328F"/>
    <w:rsid w:val="005A3114"/>
    <w:rsid w:val="005A5320"/>
    <w:rsid w:val="005A6635"/>
    <w:rsid w:val="005B698B"/>
    <w:rsid w:val="005C24BD"/>
    <w:rsid w:val="005C4B5E"/>
    <w:rsid w:val="005C7A46"/>
    <w:rsid w:val="005E11A0"/>
    <w:rsid w:val="005F3E5A"/>
    <w:rsid w:val="00600634"/>
    <w:rsid w:val="00605526"/>
    <w:rsid w:val="0060740B"/>
    <w:rsid w:val="00622FBB"/>
    <w:rsid w:val="00626693"/>
    <w:rsid w:val="00633634"/>
    <w:rsid w:val="00641F23"/>
    <w:rsid w:val="00642DE2"/>
    <w:rsid w:val="006556B3"/>
    <w:rsid w:val="00657071"/>
    <w:rsid w:val="00660ED3"/>
    <w:rsid w:val="00673E74"/>
    <w:rsid w:val="00675535"/>
    <w:rsid w:val="0068221C"/>
    <w:rsid w:val="0068428C"/>
    <w:rsid w:val="0069371C"/>
    <w:rsid w:val="0069516E"/>
    <w:rsid w:val="006A1E38"/>
    <w:rsid w:val="006A5FAE"/>
    <w:rsid w:val="006A7D20"/>
    <w:rsid w:val="006B221A"/>
    <w:rsid w:val="006B724C"/>
    <w:rsid w:val="006C1333"/>
    <w:rsid w:val="006C233D"/>
    <w:rsid w:val="006D2222"/>
    <w:rsid w:val="006D787E"/>
    <w:rsid w:val="006E72D3"/>
    <w:rsid w:val="006F1FF7"/>
    <w:rsid w:val="006F4D1E"/>
    <w:rsid w:val="00705548"/>
    <w:rsid w:val="007239F4"/>
    <w:rsid w:val="00730D43"/>
    <w:rsid w:val="00734AB1"/>
    <w:rsid w:val="00737074"/>
    <w:rsid w:val="00745761"/>
    <w:rsid w:val="00754D0F"/>
    <w:rsid w:val="0075580B"/>
    <w:rsid w:val="00757AB8"/>
    <w:rsid w:val="00765086"/>
    <w:rsid w:val="00771F10"/>
    <w:rsid w:val="00784B3A"/>
    <w:rsid w:val="00785417"/>
    <w:rsid w:val="00786192"/>
    <w:rsid w:val="007A2EBE"/>
    <w:rsid w:val="007A6421"/>
    <w:rsid w:val="007B240D"/>
    <w:rsid w:val="007B3780"/>
    <w:rsid w:val="007C5DB9"/>
    <w:rsid w:val="007D226D"/>
    <w:rsid w:val="007D5B9D"/>
    <w:rsid w:val="007D5F66"/>
    <w:rsid w:val="007E4060"/>
    <w:rsid w:val="007E4F39"/>
    <w:rsid w:val="007F4A1E"/>
    <w:rsid w:val="007F7AA9"/>
    <w:rsid w:val="00806A9A"/>
    <w:rsid w:val="00812ECB"/>
    <w:rsid w:val="00816DF2"/>
    <w:rsid w:val="00820A1D"/>
    <w:rsid w:val="0082121B"/>
    <w:rsid w:val="00821302"/>
    <w:rsid w:val="00823F66"/>
    <w:rsid w:val="00832658"/>
    <w:rsid w:val="00847236"/>
    <w:rsid w:val="00852675"/>
    <w:rsid w:val="008669A6"/>
    <w:rsid w:val="008867B5"/>
    <w:rsid w:val="00892B39"/>
    <w:rsid w:val="00892CA2"/>
    <w:rsid w:val="008B0FC2"/>
    <w:rsid w:val="008B75EC"/>
    <w:rsid w:val="008D1B35"/>
    <w:rsid w:val="008D43F8"/>
    <w:rsid w:val="008D4F12"/>
    <w:rsid w:val="008D7843"/>
    <w:rsid w:val="008E5E2A"/>
    <w:rsid w:val="008F1CB0"/>
    <w:rsid w:val="008F5AFA"/>
    <w:rsid w:val="009011AB"/>
    <w:rsid w:val="0090691F"/>
    <w:rsid w:val="009259AD"/>
    <w:rsid w:val="00931F97"/>
    <w:rsid w:val="0094540B"/>
    <w:rsid w:val="00945B10"/>
    <w:rsid w:val="0094657B"/>
    <w:rsid w:val="00984CE7"/>
    <w:rsid w:val="0099186D"/>
    <w:rsid w:val="009A7F21"/>
    <w:rsid w:val="009C1105"/>
    <w:rsid w:val="009C64D5"/>
    <w:rsid w:val="009D2D16"/>
    <w:rsid w:val="009F14CD"/>
    <w:rsid w:val="009F41FE"/>
    <w:rsid w:val="00A00679"/>
    <w:rsid w:val="00A029E6"/>
    <w:rsid w:val="00A125A7"/>
    <w:rsid w:val="00A134B0"/>
    <w:rsid w:val="00A26E03"/>
    <w:rsid w:val="00A43041"/>
    <w:rsid w:val="00A47489"/>
    <w:rsid w:val="00A71EEB"/>
    <w:rsid w:val="00A73A1C"/>
    <w:rsid w:val="00A76977"/>
    <w:rsid w:val="00A93A58"/>
    <w:rsid w:val="00A945A2"/>
    <w:rsid w:val="00A945B7"/>
    <w:rsid w:val="00A9738D"/>
    <w:rsid w:val="00A97FCA"/>
    <w:rsid w:val="00AB1603"/>
    <w:rsid w:val="00AB23BB"/>
    <w:rsid w:val="00AB31CD"/>
    <w:rsid w:val="00AB4496"/>
    <w:rsid w:val="00AB4703"/>
    <w:rsid w:val="00AD2E1A"/>
    <w:rsid w:val="00AE02B1"/>
    <w:rsid w:val="00AE1C10"/>
    <w:rsid w:val="00AE3CCA"/>
    <w:rsid w:val="00AF3423"/>
    <w:rsid w:val="00AF4018"/>
    <w:rsid w:val="00AF5C58"/>
    <w:rsid w:val="00B02F1F"/>
    <w:rsid w:val="00B12B45"/>
    <w:rsid w:val="00B307C8"/>
    <w:rsid w:val="00B331A2"/>
    <w:rsid w:val="00B55653"/>
    <w:rsid w:val="00B6069B"/>
    <w:rsid w:val="00B6148B"/>
    <w:rsid w:val="00B73485"/>
    <w:rsid w:val="00B7523F"/>
    <w:rsid w:val="00B76812"/>
    <w:rsid w:val="00B8198F"/>
    <w:rsid w:val="00B824D5"/>
    <w:rsid w:val="00B84651"/>
    <w:rsid w:val="00B869F5"/>
    <w:rsid w:val="00B86AD1"/>
    <w:rsid w:val="00B87F59"/>
    <w:rsid w:val="00BA08D3"/>
    <w:rsid w:val="00BA1534"/>
    <w:rsid w:val="00BA34CD"/>
    <w:rsid w:val="00BB264C"/>
    <w:rsid w:val="00BB4104"/>
    <w:rsid w:val="00BB4783"/>
    <w:rsid w:val="00BB4860"/>
    <w:rsid w:val="00BB7B45"/>
    <w:rsid w:val="00BC5980"/>
    <w:rsid w:val="00BD6789"/>
    <w:rsid w:val="00BD7EFF"/>
    <w:rsid w:val="00BE1A9D"/>
    <w:rsid w:val="00BE1BB3"/>
    <w:rsid w:val="00BE231B"/>
    <w:rsid w:val="00C01B96"/>
    <w:rsid w:val="00C05E6F"/>
    <w:rsid w:val="00C060B8"/>
    <w:rsid w:val="00C1269D"/>
    <w:rsid w:val="00C13D81"/>
    <w:rsid w:val="00C13E4D"/>
    <w:rsid w:val="00C17422"/>
    <w:rsid w:val="00C17C99"/>
    <w:rsid w:val="00C25B57"/>
    <w:rsid w:val="00C3059C"/>
    <w:rsid w:val="00C30BFD"/>
    <w:rsid w:val="00C47CF4"/>
    <w:rsid w:val="00C50AF2"/>
    <w:rsid w:val="00C65001"/>
    <w:rsid w:val="00C65DC4"/>
    <w:rsid w:val="00C74926"/>
    <w:rsid w:val="00C7765C"/>
    <w:rsid w:val="00CA0401"/>
    <w:rsid w:val="00CA2D25"/>
    <w:rsid w:val="00CA657A"/>
    <w:rsid w:val="00CC253B"/>
    <w:rsid w:val="00CC7281"/>
    <w:rsid w:val="00CD203E"/>
    <w:rsid w:val="00CD301D"/>
    <w:rsid w:val="00CE166D"/>
    <w:rsid w:val="00CE1D3F"/>
    <w:rsid w:val="00CF2081"/>
    <w:rsid w:val="00D01D66"/>
    <w:rsid w:val="00D05444"/>
    <w:rsid w:val="00D11135"/>
    <w:rsid w:val="00D26E23"/>
    <w:rsid w:val="00D30864"/>
    <w:rsid w:val="00D32C08"/>
    <w:rsid w:val="00D374A9"/>
    <w:rsid w:val="00D42F12"/>
    <w:rsid w:val="00D54699"/>
    <w:rsid w:val="00D64BCD"/>
    <w:rsid w:val="00D6634C"/>
    <w:rsid w:val="00D81C7E"/>
    <w:rsid w:val="00D82F03"/>
    <w:rsid w:val="00DA4DB8"/>
    <w:rsid w:val="00DA7BB7"/>
    <w:rsid w:val="00DB06B0"/>
    <w:rsid w:val="00DB5C50"/>
    <w:rsid w:val="00DB788C"/>
    <w:rsid w:val="00DC3552"/>
    <w:rsid w:val="00DD0FE9"/>
    <w:rsid w:val="00DD1A81"/>
    <w:rsid w:val="00DE155B"/>
    <w:rsid w:val="00DE160B"/>
    <w:rsid w:val="00DE5EFC"/>
    <w:rsid w:val="00DE6194"/>
    <w:rsid w:val="00DF0104"/>
    <w:rsid w:val="00DF26E7"/>
    <w:rsid w:val="00DF46AD"/>
    <w:rsid w:val="00E16DE6"/>
    <w:rsid w:val="00E206BC"/>
    <w:rsid w:val="00E219AE"/>
    <w:rsid w:val="00E308E0"/>
    <w:rsid w:val="00E318D5"/>
    <w:rsid w:val="00E47735"/>
    <w:rsid w:val="00E61AA6"/>
    <w:rsid w:val="00E61FF5"/>
    <w:rsid w:val="00E66481"/>
    <w:rsid w:val="00E71000"/>
    <w:rsid w:val="00E736E2"/>
    <w:rsid w:val="00E839F8"/>
    <w:rsid w:val="00E856D3"/>
    <w:rsid w:val="00E9067E"/>
    <w:rsid w:val="00E9434E"/>
    <w:rsid w:val="00E974D8"/>
    <w:rsid w:val="00EA745D"/>
    <w:rsid w:val="00EA7B23"/>
    <w:rsid w:val="00EC2E56"/>
    <w:rsid w:val="00EC5136"/>
    <w:rsid w:val="00EF1DD3"/>
    <w:rsid w:val="00EF3A74"/>
    <w:rsid w:val="00F07CB6"/>
    <w:rsid w:val="00F2680D"/>
    <w:rsid w:val="00F331AC"/>
    <w:rsid w:val="00F41754"/>
    <w:rsid w:val="00F45C40"/>
    <w:rsid w:val="00F4736A"/>
    <w:rsid w:val="00F526F4"/>
    <w:rsid w:val="00F54BC3"/>
    <w:rsid w:val="00F559A4"/>
    <w:rsid w:val="00F5724E"/>
    <w:rsid w:val="00F5780A"/>
    <w:rsid w:val="00F66E41"/>
    <w:rsid w:val="00F72653"/>
    <w:rsid w:val="00F72D9D"/>
    <w:rsid w:val="00F87A0B"/>
    <w:rsid w:val="00F96D60"/>
    <w:rsid w:val="00F96DF8"/>
    <w:rsid w:val="00F9795E"/>
    <w:rsid w:val="00FA6BCF"/>
    <w:rsid w:val="00FA70EE"/>
    <w:rsid w:val="00FA77C5"/>
    <w:rsid w:val="00FB784A"/>
    <w:rsid w:val="00FB784C"/>
    <w:rsid w:val="00FC5A21"/>
    <w:rsid w:val="00FE0229"/>
    <w:rsid w:val="00FE4667"/>
    <w:rsid w:val="00FF3871"/>
    <w:rsid w:val="00FF569A"/>
    <w:rsid w:val="00FF6A2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215E6-D092-46D2-BE6B-038C0645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308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4F0BE9"/>
    <w:pPr>
      <w:pageBreakBefore/>
      <w:jc w:val="center"/>
      <w:outlineLvl w:val="0"/>
    </w:pPr>
    <w:rPr>
      <w:caps/>
    </w:rPr>
  </w:style>
  <w:style w:type="character" w:customStyle="1" w:styleId="ad">
    <w:name w:val="Заголовок структурного элемента Знак"/>
    <w:basedOn w:val="a1"/>
    <w:link w:val="ab"/>
    <w:rsid w:val="004F0BE9"/>
    <w:rPr>
      <w:rFonts w:ascii="Times New Roman" w:hAnsi="Times New Roman"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1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730D43"/>
    <w:pPr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uiPriority w:val="39"/>
    <w:rsid w:val="00C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7F4A1E"/>
    <w:pPr>
      <w:keepNext/>
      <w:spacing w:before="240" w:after="120"/>
      <w:jc w:val="center"/>
    </w:pPr>
  </w:style>
  <w:style w:type="paragraph" w:styleId="a">
    <w:name w:val="List Bullet"/>
    <w:basedOn w:val="a0"/>
    <w:uiPriority w:val="99"/>
    <w:unhideWhenUsed/>
    <w:rsid w:val="00823F66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yarri\Documents\&#1055;&#1086;&#1083;&#1100;&#1079;&#1086;&#1074;&#1072;&#1090;&#1077;&#1083;&#1100;&#1089;&#1082;&#1080;&#1077;%20&#1096;&#1072;&#1073;&#1083;&#1086;&#1085;&#1099;%20Office\report7.32-2017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3C56D-92D7-40F3-A7FB-1B64458B4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report7.32-2017.dotm</Template>
  <TotalTime>19</TotalTime>
  <Pages>7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dadyarri</dc:creator>
  <cp:keywords/>
  <dc:description/>
  <cp:lastModifiedBy>dadyarri</cp:lastModifiedBy>
  <cp:revision>8</cp:revision>
  <dcterms:created xsi:type="dcterms:W3CDTF">2021-10-25T06:59:00Z</dcterms:created>
  <dcterms:modified xsi:type="dcterms:W3CDTF">2021-10-25T07:42:00Z</dcterms:modified>
</cp:coreProperties>
</file>